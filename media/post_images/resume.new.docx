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29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28BCE15" w14:textId="77777777" w:rsidTr="00C6766A">
        <w:trPr>
          <w:trHeight w:hRule="exact" w:val="99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6AFBB2C" w14:textId="4A1C712D" w:rsidR="00692703" w:rsidRPr="005E7F45" w:rsidRDefault="000A77C5" w:rsidP="00C6766A">
            <w:pPr>
              <w:pStyle w:val="Title"/>
              <w:rPr>
                <w:color w:val="000000" w:themeColor="text1"/>
                <w:sz w:val="40"/>
                <w:szCs w:val="40"/>
              </w:rPr>
            </w:pPr>
            <w:r w:rsidRPr="005E7F45">
              <w:rPr>
                <w:color w:val="000000" w:themeColor="text1"/>
                <w:sz w:val="40"/>
                <w:szCs w:val="40"/>
              </w:rPr>
              <w:t>Dianna</w:t>
            </w:r>
            <w:r w:rsidR="00692703" w:rsidRPr="005E7F45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5E7F45">
              <w:rPr>
                <w:rStyle w:val="IntenseEmphasis"/>
                <w:b w:val="0"/>
                <w:bCs/>
                <w:color w:val="000000" w:themeColor="text1"/>
                <w:sz w:val="40"/>
                <w:szCs w:val="40"/>
              </w:rPr>
              <w:t>Pham</w:t>
            </w:r>
          </w:p>
          <w:p w14:paraId="1EAC2C60" w14:textId="4E1CEB5E" w:rsidR="00692703" w:rsidRPr="00CF1A49" w:rsidRDefault="00C661FC" w:rsidP="00C6766A">
            <w:pPr>
              <w:pStyle w:val="ContactInfo"/>
              <w:contextualSpacing w:val="0"/>
            </w:pPr>
            <w:r>
              <w:t>11902 Sumo Cir, Garden Grove CA 92840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D8D1FE3179E404EA3C716634F1D427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(714) 260 5595</w:t>
            </w:r>
          </w:p>
          <w:p w14:paraId="4E2F2ADA" w14:textId="49AC9A57" w:rsidR="00692703" w:rsidRPr="00CF1A49" w:rsidRDefault="000A77C5" w:rsidP="00C6766A">
            <w:pPr>
              <w:pStyle w:val="ContactInfoEmphasis"/>
              <w:contextualSpacing w:val="0"/>
            </w:pPr>
            <w:r w:rsidRPr="000A77C5">
              <w:rPr>
                <w:color w:val="5F5F5F" w:themeColor="accent5"/>
              </w:rPr>
              <w:t>diannapham.se@gmail.com</w:t>
            </w:r>
            <w:r w:rsidR="00692703" w:rsidRPr="000A77C5">
              <w:rPr>
                <w:color w:val="5F5F5F" w:themeColor="accent5"/>
              </w:rPr>
              <w:t xml:space="preserve"> </w:t>
            </w:r>
            <w:sdt>
              <w:sdtPr>
                <w:rPr>
                  <w:color w:val="5F5F5F" w:themeColor="accent5"/>
                </w:rPr>
                <w:alias w:val="Divider dot:"/>
                <w:tag w:val="Divider dot:"/>
                <w:id w:val="2000459528"/>
                <w:placeholder>
                  <w:docPart w:val="F10608536E444FB5B134B30A2F583F9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0A77C5">
                  <w:rPr>
                    <w:color w:val="5F5F5F" w:themeColor="accent5"/>
                  </w:rPr>
                  <w:t>·</w:t>
                </w:r>
              </w:sdtContent>
            </w:sdt>
            <w:r w:rsidR="00692703" w:rsidRPr="000A77C5">
              <w:rPr>
                <w:color w:val="5F5F5F" w:themeColor="accent5"/>
              </w:rPr>
              <w:t xml:space="preserve"> </w:t>
            </w:r>
            <w:r w:rsidR="00F22AD0">
              <w:rPr>
                <w:color w:val="5F5F5F" w:themeColor="accent5"/>
              </w:rPr>
              <w:t>linked</w:t>
            </w:r>
            <w:r w:rsidR="00F22AD0" w:rsidRPr="00F22AD0">
              <w:rPr>
                <w:color w:val="5F5F5F" w:themeColor="accent5"/>
              </w:rPr>
              <w:t>in</w:t>
            </w:r>
            <w:r w:rsidR="00F22AD0">
              <w:rPr>
                <w:color w:val="5F5F5F" w:themeColor="accent5"/>
              </w:rPr>
              <w:t>.com</w:t>
            </w:r>
            <w:r w:rsidR="00F22AD0" w:rsidRPr="00F22AD0">
              <w:rPr>
                <w:color w:val="5F5F5F" w:themeColor="accent5"/>
              </w:rPr>
              <w:t>/</w:t>
            </w:r>
            <w:r w:rsidR="00F22AD0">
              <w:rPr>
                <w:color w:val="5F5F5F" w:themeColor="accent5"/>
              </w:rPr>
              <w:t>in/</w:t>
            </w:r>
            <w:proofErr w:type="spellStart"/>
            <w:r w:rsidR="00F22AD0" w:rsidRPr="00F22AD0">
              <w:rPr>
                <w:color w:val="5F5F5F" w:themeColor="accent5"/>
              </w:rPr>
              <w:t>diannapham</w:t>
            </w:r>
            <w:proofErr w:type="spellEnd"/>
            <w:r w:rsidR="00F22AD0" w:rsidRPr="00F22AD0">
              <w:rPr>
                <w:color w:val="5F5F5F" w:themeColor="accent5"/>
              </w:rPr>
              <w:t>-se/</w:t>
            </w:r>
          </w:p>
        </w:tc>
      </w:tr>
      <w:tr w:rsidR="009571D8" w:rsidRPr="00CF1A49" w14:paraId="321759AB" w14:textId="77777777" w:rsidTr="00C6766A">
        <w:trPr>
          <w:trHeight w:val="1093"/>
        </w:trPr>
        <w:tc>
          <w:tcPr>
            <w:tcW w:w="9360" w:type="dxa"/>
            <w:tcMar>
              <w:top w:w="432" w:type="dxa"/>
            </w:tcMar>
          </w:tcPr>
          <w:p w14:paraId="486DA9C9" w14:textId="07C99CCB" w:rsidR="001755A8" w:rsidRPr="00CF1A49" w:rsidRDefault="00F40F2F" w:rsidP="00C6766A">
            <w:pPr>
              <w:contextualSpacing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E509CD" wp14:editId="29C8539C">
                      <wp:simplePos x="0" y="0"/>
                      <wp:positionH relativeFrom="column">
                        <wp:posOffset>275724</wp:posOffset>
                      </wp:positionH>
                      <wp:positionV relativeFrom="paragraph">
                        <wp:posOffset>-29210</wp:posOffset>
                      </wp:positionV>
                      <wp:extent cx="5578475" cy="779145"/>
                      <wp:effectExtent l="0" t="0" r="9525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78475" cy="7791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3BAA60" w14:textId="456FBAFA" w:rsidR="00130FED" w:rsidRDefault="0031124E" w:rsidP="00130FED">
                                  <w:r>
                                    <w:t xml:space="preserve">Self-taught developer with </w:t>
                                  </w:r>
                                  <w:r w:rsidR="008A7E0D">
                                    <w:t xml:space="preserve">a </w:t>
                                  </w:r>
                                  <w:r w:rsidR="00163321">
                                    <w:t>bachelor’s</w:t>
                                  </w:r>
                                  <w:r w:rsidR="008A7E0D">
                                    <w:t xml:space="preserve"> degree</w:t>
                                  </w:r>
                                  <w:r>
                                    <w:t xml:space="preserve"> in Human Development and 3 months of experience in </w:t>
                                  </w:r>
                                  <w:r w:rsidR="00B87B40">
                                    <w:t>learning front end development</w:t>
                                  </w:r>
                                  <w:r>
                                    <w:t xml:space="preserve">. </w:t>
                                  </w:r>
                                  <w:r w:rsidR="00084D7C">
                                    <w:t>Attended</w:t>
                                  </w:r>
                                  <w:r>
                                    <w:t xml:space="preserve"> optometry school before pursu</w:t>
                                  </w:r>
                                  <w:r w:rsidR="008A7E0D">
                                    <w:t>ing</w:t>
                                  </w:r>
                                  <w:r>
                                    <w:t xml:space="preserve"> in software engineering.</w:t>
                                  </w:r>
                                  <w:r w:rsidR="00AD26B4">
                                    <w:t xml:space="preserve"> Passionate for technology and motivated and committed </w:t>
                                  </w:r>
                                  <w:r w:rsidR="00632235">
                                    <w:t xml:space="preserve">for </w:t>
                                  </w:r>
                                  <w:r w:rsidR="00AD26B4">
                                    <w:t>innovation</w:t>
                                  </w:r>
                                  <w:r w:rsidR="00632235">
                                    <w:t xml:space="preserve"> and advancement through programming</w:t>
                                  </w:r>
                                  <w:r w:rsidR="00F40F2F">
                                    <w:t xml:space="preserve"> and development</w:t>
                                  </w:r>
                                  <w:r w:rsidR="00632235"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E509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1.7pt;margin-top:-2.3pt;width:439.25pt;height:6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" fillcolor="white [3201]" strokeweight=".5pt">
                      <v:textbox>
                        <w:txbxContent>
                          <w:p w14:paraId="523BAA60" w14:textId="456FBAFA" w:rsidR="00130FED" w:rsidRDefault="0031124E" w:rsidP="00130FED">
                            <w:r>
                              <w:t xml:space="preserve">Self-taught developer with </w:t>
                            </w:r>
                            <w:r w:rsidR="008A7E0D">
                              <w:t xml:space="preserve">a </w:t>
                            </w:r>
                            <w:r w:rsidR="00163321">
                              <w:t>bachelor’s</w:t>
                            </w:r>
                            <w:r w:rsidR="008A7E0D">
                              <w:t xml:space="preserve"> degree</w:t>
                            </w:r>
                            <w:r>
                              <w:t xml:space="preserve"> in Human Development and 3 months of experience in </w:t>
                            </w:r>
                            <w:r w:rsidR="00B87B40">
                              <w:t>learning front end development</w:t>
                            </w:r>
                            <w:r>
                              <w:t xml:space="preserve">. </w:t>
                            </w:r>
                            <w:r w:rsidR="00084D7C">
                              <w:t>Attended</w:t>
                            </w:r>
                            <w:r>
                              <w:t xml:space="preserve"> optometry school before pursu</w:t>
                            </w:r>
                            <w:r w:rsidR="008A7E0D">
                              <w:t>ing</w:t>
                            </w:r>
                            <w:r>
                              <w:t xml:space="preserve"> in software engineering.</w:t>
                            </w:r>
                            <w:r w:rsidR="00AD26B4">
                              <w:t xml:space="preserve"> Passionate for technology and motivated and committed </w:t>
                            </w:r>
                            <w:r w:rsidR="00632235">
                              <w:t xml:space="preserve">for </w:t>
                            </w:r>
                            <w:r w:rsidR="00AD26B4">
                              <w:t>innovation</w:t>
                            </w:r>
                            <w:r w:rsidR="00632235">
                              <w:t xml:space="preserve"> and advancement through programming</w:t>
                            </w:r>
                            <w:r w:rsidR="00F40F2F">
                              <w:t xml:space="preserve"> and development</w:t>
                            </w:r>
                            <w:r w:rsidR="00632235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4D7B0D7" w14:textId="37C7D1D5" w:rsidR="004E01EB" w:rsidRPr="0011590A" w:rsidRDefault="005D6196" w:rsidP="004E01EB">
      <w:pPr>
        <w:pStyle w:val="Heading1"/>
        <w:rPr>
          <w:sz w:val="24"/>
          <w:szCs w:val="24"/>
        </w:rPr>
      </w:pPr>
      <w:r w:rsidRPr="0011590A">
        <w:rPr>
          <w:sz w:val="24"/>
          <w:szCs w:val="24"/>
        </w:rPr>
        <w:t xml:space="preserve">Work </w:t>
      </w: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D0A29BAC5FFD465FAC99D959419C9965"/>
          </w:placeholder>
          <w:temporary/>
          <w:showingPlcHdr/>
          <w15:appearance w15:val="hidden"/>
        </w:sdtPr>
        <w:sdtEndPr/>
        <w:sdtContent>
          <w:r w:rsidR="004E01EB" w:rsidRPr="0011590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9F70D33" w14:textId="77777777" w:rsidTr="005B6FB5">
        <w:tc>
          <w:tcPr>
            <w:tcW w:w="9290" w:type="dxa"/>
          </w:tcPr>
          <w:p w14:paraId="5C079E7D" w14:textId="5587BF79" w:rsidR="00823BEE" w:rsidRPr="004515CF" w:rsidRDefault="007F2845" w:rsidP="00823BEE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2022</w:t>
            </w:r>
            <w:r w:rsidR="00823BEE" w:rsidRPr="004515CF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PRESENT</w:t>
            </w:r>
          </w:p>
          <w:p w14:paraId="2B57FA20" w14:textId="0BFEE488" w:rsidR="00823BEE" w:rsidRPr="0011590A" w:rsidRDefault="00A26220" w:rsidP="00823BEE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>
              <w:rPr>
                <w:color w:val="4D4D4D" w:themeColor="accent6"/>
                <w:sz w:val="22"/>
                <w:szCs w:val="22"/>
              </w:rPr>
              <w:t xml:space="preserve">front end development </w:t>
            </w:r>
            <w:r w:rsidR="007F2845">
              <w:rPr>
                <w:color w:val="4D4D4D" w:themeColor="accent6"/>
                <w:sz w:val="22"/>
                <w:szCs w:val="22"/>
              </w:rPr>
              <w:t>project</w:t>
            </w:r>
          </w:p>
          <w:p w14:paraId="5753080B" w14:textId="4ECCA427" w:rsidR="00A26220" w:rsidRDefault="00B57F3E" w:rsidP="00A26220">
            <w:pPr>
              <w:pStyle w:val="ListBullet"/>
            </w:pPr>
            <w:r>
              <w:t>Programmed a website using</w:t>
            </w:r>
            <w:r w:rsidR="00823BEE">
              <w:t xml:space="preserve"> HTML5, CSS3, JavaScript, and ReactJS.</w:t>
            </w:r>
          </w:p>
          <w:p w14:paraId="2F16DE82" w14:textId="1FD03259" w:rsidR="00571C33" w:rsidRDefault="00571C33" w:rsidP="00571C33">
            <w:pPr>
              <w:pStyle w:val="ListBullet"/>
            </w:pPr>
            <w:r>
              <w:t>Used JavaScript and</w:t>
            </w:r>
            <w:r>
              <w:t xml:space="preserve"> JSX </w:t>
            </w:r>
            <w:r w:rsidR="00B57F3E">
              <w:t xml:space="preserve">to organize structure </w:t>
            </w:r>
            <w:r w:rsidR="00AF1CEC">
              <w:t xml:space="preserve">and render code </w:t>
            </w:r>
            <w:r w:rsidR="00B57F3E">
              <w:t>within</w:t>
            </w:r>
            <w:r>
              <w:t xml:space="preserve"> React framework.</w:t>
            </w:r>
          </w:p>
          <w:p w14:paraId="05EEDA07" w14:textId="4726AAC8" w:rsidR="00A26220" w:rsidRDefault="00A26220" w:rsidP="00A26220">
            <w:pPr>
              <w:pStyle w:val="ListBullet"/>
            </w:pPr>
            <w:r>
              <w:t>Utiliz</w:t>
            </w:r>
            <w:r w:rsidR="00FF329C">
              <w:t>ed</w:t>
            </w:r>
            <w:r>
              <w:t xml:space="preserve"> flexbox and </w:t>
            </w:r>
            <w:r w:rsidR="00571C33">
              <w:t>the</w:t>
            </w:r>
            <w:r>
              <w:t xml:space="preserve"> box model to style webpage.</w:t>
            </w:r>
          </w:p>
          <w:p w14:paraId="3B211A67" w14:textId="14CF763C" w:rsidR="00CF19A7" w:rsidRDefault="00571C33" w:rsidP="00B57F3E">
            <w:pPr>
              <w:pStyle w:val="ListBullet"/>
            </w:pPr>
            <w:r>
              <w:t xml:space="preserve">Programmed functions and arrow functions to </w:t>
            </w:r>
            <w:r w:rsidR="00AB2C8C">
              <w:t>display functional prompts.</w:t>
            </w:r>
          </w:p>
          <w:p w14:paraId="2C45AFAB" w14:textId="1B1A8710" w:rsidR="007561AA" w:rsidRDefault="00B57F3E" w:rsidP="007561AA">
            <w:pPr>
              <w:pStyle w:val="ListBullet"/>
            </w:pPr>
            <w:r>
              <w:t xml:space="preserve">Used GitHub repositories to </w:t>
            </w:r>
            <w:r w:rsidR="007561AA">
              <w:t xml:space="preserve">host </w:t>
            </w:r>
            <w:r w:rsidR="005B6FB5">
              <w:t xml:space="preserve">and share </w:t>
            </w:r>
            <w:r w:rsidR="007561AA">
              <w:t>written code.</w:t>
            </w:r>
          </w:p>
          <w:p w14:paraId="63BC422F" w14:textId="3D74052B" w:rsidR="005B6FB5" w:rsidRDefault="005B6FB5" w:rsidP="007561AA">
            <w:pPr>
              <w:pStyle w:val="ListBullet"/>
            </w:pPr>
            <w:r>
              <w:t xml:space="preserve">Handled files </w:t>
            </w:r>
            <w:r w:rsidR="00DF5A43">
              <w:t>with add, commit, push and pull</w:t>
            </w:r>
            <w:r>
              <w:t xml:space="preserve"> using Git</w:t>
            </w:r>
            <w:r w:rsidR="00DF5A43">
              <w:t xml:space="preserve"> commands.</w:t>
            </w:r>
          </w:p>
          <w:p w14:paraId="4B2E3EFF" w14:textId="4B93B176" w:rsidR="00FA694F" w:rsidRDefault="00DA0D57" w:rsidP="00CF19A7">
            <w:pPr>
              <w:pStyle w:val="ListBullet"/>
            </w:pPr>
            <w:r>
              <w:t xml:space="preserve">Deployed React </w:t>
            </w:r>
            <w:r w:rsidR="00FA694F">
              <w:t xml:space="preserve">website </w:t>
            </w:r>
            <w:r>
              <w:t>application through AWS</w:t>
            </w:r>
            <w:r w:rsidR="00B628CD">
              <w:t xml:space="preserve"> services</w:t>
            </w:r>
            <w:r w:rsidR="005B6FB5">
              <w:t>.</w:t>
            </w:r>
          </w:p>
          <w:p w14:paraId="32776672" w14:textId="77777777" w:rsidR="00823BEE" w:rsidRDefault="00823BEE" w:rsidP="00823BEE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21A7F908" w14:textId="2DC36BDE" w:rsidR="001D0BF1" w:rsidRPr="003B2165" w:rsidRDefault="00AF3365" w:rsidP="001D0BF1">
            <w:pPr>
              <w:pStyle w:val="Heading3"/>
              <w:contextualSpacing w:val="0"/>
              <w:outlineLvl w:val="2"/>
              <w:rPr>
                <w:color w:val="4D4D4D" w:themeColor="accent6"/>
                <w:sz w:val="20"/>
                <w:szCs w:val="20"/>
              </w:rPr>
            </w:pPr>
            <w:r w:rsidRPr="003B2165">
              <w:rPr>
                <w:color w:val="4D4D4D" w:themeColor="accent6"/>
                <w:sz w:val="20"/>
                <w:szCs w:val="20"/>
              </w:rPr>
              <w:t>Aug 2021</w:t>
            </w:r>
            <w:r w:rsidR="001D0BF1" w:rsidRPr="003B2165">
              <w:rPr>
                <w:color w:val="4D4D4D" w:themeColor="accent6"/>
                <w:sz w:val="20"/>
                <w:szCs w:val="20"/>
              </w:rPr>
              <w:t xml:space="preserve"> – </w:t>
            </w:r>
            <w:r w:rsidRPr="003B2165">
              <w:rPr>
                <w:color w:val="4D4D4D" w:themeColor="accent6"/>
                <w:sz w:val="20"/>
                <w:szCs w:val="20"/>
              </w:rPr>
              <w:t>jan 2022</w:t>
            </w:r>
          </w:p>
          <w:p w14:paraId="48F47971" w14:textId="088548F9" w:rsidR="00267466" w:rsidRPr="004515CF" w:rsidRDefault="00AF3365" w:rsidP="00267466">
            <w:pPr>
              <w:pStyle w:val="Heading2"/>
              <w:contextualSpacing w:val="0"/>
              <w:outlineLvl w:val="1"/>
              <w:rPr>
                <w:color w:val="4D4D4D" w:themeColor="accent6"/>
                <w:sz w:val="24"/>
                <w:szCs w:val="24"/>
              </w:rPr>
            </w:pPr>
            <w:r w:rsidRPr="004515CF">
              <w:rPr>
                <w:color w:val="4D4D4D" w:themeColor="accent6"/>
                <w:sz w:val="20"/>
                <w:szCs w:val="20"/>
              </w:rPr>
              <w:t>Optometric intern</w:t>
            </w:r>
            <w:r w:rsidR="004515CF">
              <w:rPr>
                <w:color w:val="4D4D4D" w:themeColor="accent6"/>
                <w:sz w:val="20"/>
                <w:szCs w:val="20"/>
              </w:rPr>
              <w:t xml:space="preserve">, </w:t>
            </w:r>
            <w:r w:rsidRPr="004515CF">
              <w:rPr>
                <w:rStyle w:val="SubtleReference"/>
                <w:color w:val="4D4D4D" w:themeColor="accent6"/>
                <w:sz w:val="20"/>
                <w:szCs w:val="20"/>
              </w:rPr>
              <w:t>m</w:t>
            </w:r>
            <w:r w:rsidRPr="004515CF">
              <w:rPr>
                <w:rStyle w:val="SubtleReference"/>
                <w:sz w:val="20"/>
                <w:szCs w:val="20"/>
              </w:rPr>
              <w:t>arshall b ketchum university</w:t>
            </w:r>
          </w:p>
          <w:p w14:paraId="65E3B472" w14:textId="559CA7B6" w:rsidR="00267466" w:rsidRDefault="00267466" w:rsidP="00267466">
            <w:pPr>
              <w:pStyle w:val="ListBullet"/>
            </w:pPr>
            <w:r>
              <w:t>Utiliz</w:t>
            </w:r>
            <w:r w:rsidR="00EA5C55">
              <w:t>ed software such as</w:t>
            </w:r>
            <w:r>
              <w:t xml:space="preserve"> Topcon Harmony and Marco Infinity to conduct eye exams.</w:t>
            </w:r>
          </w:p>
          <w:p w14:paraId="75DAC269" w14:textId="7F538F6B" w:rsidR="00244CFE" w:rsidRDefault="00244CFE" w:rsidP="00267466">
            <w:pPr>
              <w:pStyle w:val="ListBullet"/>
            </w:pPr>
            <w:r>
              <w:t xml:space="preserve">Worked </w:t>
            </w:r>
            <w:r w:rsidR="00EE141B">
              <w:t xml:space="preserve">hand in hand </w:t>
            </w:r>
            <w:r>
              <w:t>with technology to better enhance learning and clinical skills.</w:t>
            </w:r>
          </w:p>
          <w:p w14:paraId="53569794" w14:textId="3E86D4C0" w:rsidR="00267466" w:rsidRDefault="00267466" w:rsidP="00267466">
            <w:pPr>
              <w:pStyle w:val="ListBullet"/>
            </w:pPr>
            <w:r>
              <w:t>Co</w:t>
            </w:r>
            <w:r w:rsidR="00244CFE">
              <w:t xml:space="preserve">llaborated </w:t>
            </w:r>
            <w:r>
              <w:t>with peers to work on projects and assignments effectively.</w:t>
            </w:r>
          </w:p>
          <w:p w14:paraId="10942EB6" w14:textId="655B3E37" w:rsidR="00267466" w:rsidRDefault="00267466" w:rsidP="00267466">
            <w:pPr>
              <w:pStyle w:val="ListBullet"/>
            </w:pPr>
            <w:r>
              <w:t>Complet</w:t>
            </w:r>
            <w:r w:rsidR="00EA5C55">
              <w:t>ed</w:t>
            </w:r>
            <w:r>
              <w:t xml:space="preserve"> tasks such as conduc</w:t>
            </w:r>
            <w:r w:rsidR="006F7444">
              <w:t>t</w:t>
            </w:r>
            <w:r>
              <w:t xml:space="preserve">ing </w:t>
            </w:r>
            <w:r w:rsidR="00BF3E22">
              <w:t xml:space="preserve">proper </w:t>
            </w:r>
            <w:r>
              <w:t xml:space="preserve">eye exams </w:t>
            </w:r>
            <w:r w:rsidR="00BF3E22">
              <w:t>with</w:t>
            </w:r>
            <w:r>
              <w:t>in an appropriate timeframe.</w:t>
            </w:r>
          </w:p>
          <w:p w14:paraId="370084E5" w14:textId="275924EC" w:rsidR="00267466" w:rsidRPr="009658EE" w:rsidRDefault="00EA5C55" w:rsidP="00267466">
            <w:pPr>
              <w:pStyle w:val="ListBullet"/>
            </w:pPr>
            <w:r>
              <w:t>Provided a</w:t>
            </w:r>
            <w:r w:rsidR="00267466">
              <w:t xml:space="preserve">ctive listening and </w:t>
            </w:r>
            <w:r w:rsidR="00C6766A">
              <w:t>problem solving to determine the best</w:t>
            </w:r>
            <w:r>
              <w:t xml:space="preserve"> </w:t>
            </w:r>
            <w:r w:rsidR="00267466">
              <w:t>treatment.</w:t>
            </w:r>
          </w:p>
        </w:tc>
      </w:tr>
    </w:tbl>
    <w:sdt>
      <w:sdtPr>
        <w:alias w:val="Education:"/>
        <w:tag w:val="Education:"/>
        <w:id w:val="-1908763273"/>
        <w:placeholder>
          <w:docPart w:val="91AF2FB3BE7246048276656164FBA02D"/>
        </w:placeholder>
        <w:temporary/>
        <w:showingPlcHdr/>
        <w15:appearance w15:val="hidden"/>
      </w:sdtPr>
      <w:sdtEndPr/>
      <w:sdtContent>
        <w:p w14:paraId="024B5BAF" w14:textId="77777777" w:rsidR="00DA59AA" w:rsidRPr="00CF1A49" w:rsidRDefault="00DA59AA" w:rsidP="0097790C">
          <w:pPr>
            <w:pStyle w:val="Heading1"/>
          </w:pPr>
          <w:r w:rsidRPr="0011590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3449"/>
        <w:gridCol w:w="5841"/>
      </w:tblGrid>
      <w:tr w:rsidR="001D0BF1" w:rsidRPr="00CF1A49" w14:paraId="76A79ABA" w14:textId="77777777" w:rsidTr="000C022D">
        <w:tc>
          <w:tcPr>
            <w:tcW w:w="9290" w:type="dxa"/>
            <w:gridSpan w:val="2"/>
          </w:tcPr>
          <w:p w14:paraId="2008EB45" w14:textId="453C9F1B" w:rsidR="001D0BF1" w:rsidRPr="00014626" w:rsidRDefault="00C06C6E" w:rsidP="001D0BF1">
            <w:pPr>
              <w:pStyle w:val="Heading3"/>
              <w:contextualSpacing w:val="0"/>
              <w:outlineLvl w:val="2"/>
              <w:rPr>
                <w:color w:val="4D4D4D" w:themeColor="accent6"/>
                <w:sz w:val="20"/>
                <w:szCs w:val="20"/>
              </w:rPr>
            </w:pPr>
            <w:r>
              <w:rPr>
                <w:color w:val="4D4D4D" w:themeColor="accent6"/>
                <w:sz w:val="20"/>
                <w:szCs w:val="20"/>
              </w:rPr>
              <w:t xml:space="preserve">aug 2014 - </w:t>
            </w:r>
            <w:r w:rsidR="000A77C5" w:rsidRPr="00014626">
              <w:rPr>
                <w:color w:val="4D4D4D" w:themeColor="accent6"/>
                <w:sz w:val="20"/>
                <w:szCs w:val="20"/>
              </w:rPr>
              <w:t>MAY</w:t>
            </w:r>
            <w:r w:rsidR="001D0BF1" w:rsidRPr="00014626">
              <w:rPr>
                <w:color w:val="4D4D4D" w:themeColor="accent6"/>
                <w:sz w:val="20"/>
                <w:szCs w:val="20"/>
              </w:rPr>
              <w:t xml:space="preserve"> </w:t>
            </w:r>
            <w:r w:rsidR="000A77C5" w:rsidRPr="00014626">
              <w:rPr>
                <w:color w:val="4D4D4D" w:themeColor="accent6"/>
                <w:sz w:val="20"/>
                <w:szCs w:val="20"/>
              </w:rPr>
              <w:t>2019</w:t>
            </w:r>
          </w:p>
          <w:p w14:paraId="62DEA2B0" w14:textId="724BD271" w:rsidR="004515CF" w:rsidRPr="004B6298" w:rsidRDefault="000A77C5" w:rsidP="001D0BF1">
            <w:pPr>
              <w:pStyle w:val="Heading2"/>
              <w:contextualSpacing w:val="0"/>
              <w:outlineLvl w:val="1"/>
              <w:rPr>
                <w:color w:val="4D4D4D" w:themeColor="accent6"/>
                <w:sz w:val="22"/>
                <w:szCs w:val="22"/>
              </w:rPr>
            </w:pPr>
            <w:r w:rsidRPr="004B6298">
              <w:rPr>
                <w:color w:val="4D4D4D" w:themeColor="accent6"/>
                <w:sz w:val="22"/>
                <w:szCs w:val="22"/>
              </w:rPr>
              <w:t>Bachelor of arts | human development</w:t>
            </w:r>
            <w:r w:rsidR="004515CF" w:rsidRPr="004B6298">
              <w:rPr>
                <w:color w:val="4D4D4D" w:themeColor="accent6"/>
                <w:sz w:val="22"/>
                <w:szCs w:val="22"/>
              </w:rPr>
              <w:t xml:space="preserve"> </w:t>
            </w:r>
          </w:p>
          <w:p w14:paraId="5C6D08F8" w14:textId="7A5812D5" w:rsidR="004B6298" w:rsidRPr="004B6298" w:rsidRDefault="000A77C5" w:rsidP="004B6298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sz w:val="22"/>
                <w:szCs w:val="22"/>
              </w:rPr>
            </w:pPr>
            <w:r w:rsidRPr="004B6298">
              <w:rPr>
                <w:rStyle w:val="SubtleReference"/>
                <w:sz w:val="22"/>
                <w:szCs w:val="22"/>
              </w:rPr>
              <w:t>California state university, long beach</w:t>
            </w:r>
          </w:p>
          <w:p w14:paraId="700E7B93" w14:textId="32BAFC4C" w:rsidR="004B6298" w:rsidRPr="004B6298" w:rsidRDefault="004B6298" w:rsidP="002006A2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Dean’s | Honor’s List</w:t>
            </w:r>
          </w:p>
        </w:tc>
      </w:tr>
      <w:tr w:rsidR="00F61DF9" w:rsidRPr="00CF1A49" w14:paraId="72728511" w14:textId="77777777" w:rsidTr="00C6766A">
        <w:trPr>
          <w:gridAfter w:val="1"/>
          <w:wAfter w:w="5841" w:type="dxa"/>
          <w:trHeight w:val="346"/>
        </w:trPr>
        <w:tc>
          <w:tcPr>
            <w:tcW w:w="3449" w:type="dxa"/>
            <w:tcMar>
              <w:top w:w="216" w:type="dxa"/>
            </w:tcMar>
          </w:tcPr>
          <w:p w14:paraId="16E7DA2B" w14:textId="682508A9" w:rsidR="00F61DF9" w:rsidRPr="00C06C6E" w:rsidRDefault="00C06C6E" w:rsidP="00F61DF9">
            <w:pPr>
              <w:pStyle w:val="Heading3"/>
              <w:contextualSpacing w:val="0"/>
              <w:outlineLvl w:val="2"/>
              <w:rPr>
                <w:color w:val="4D4D4D" w:themeColor="accent6"/>
                <w:sz w:val="20"/>
                <w:szCs w:val="20"/>
              </w:rPr>
            </w:pPr>
            <w:r>
              <w:rPr>
                <w:color w:val="4D4D4D" w:themeColor="accent6"/>
                <w:sz w:val="20"/>
                <w:szCs w:val="20"/>
              </w:rPr>
              <w:t xml:space="preserve">sept 2010 - </w:t>
            </w:r>
            <w:r w:rsidR="000A77C5" w:rsidRPr="00C06C6E">
              <w:rPr>
                <w:color w:val="4D4D4D" w:themeColor="accent6"/>
                <w:sz w:val="20"/>
                <w:szCs w:val="20"/>
              </w:rPr>
              <w:t>June</w:t>
            </w:r>
            <w:r w:rsidR="00F61DF9" w:rsidRPr="00C06C6E">
              <w:rPr>
                <w:color w:val="4D4D4D" w:themeColor="accent6"/>
                <w:sz w:val="20"/>
                <w:szCs w:val="20"/>
              </w:rPr>
              <w:t xml:space="preserve"> </w:t>
            </w:r>
            <w:r w:rsidR="000A77C5" w:rsidRPr="00C06C6E">
              <w:rPr>
                <w:color w:val="4D4D4D" w:themeColor="accent6"/>
                <w:sz w:val="20"/>
                <w:szCs w:val="20"/>
              </w:rPr>
              <w:t>2014</w:t>
            </w:r>
          </w:p>
          <w:p w14:paraId="04B7CA1A" w14:textId="77777777" w:rsidR="00C06C6E" w:rsidRPr="004B6298" w:rsidRDefault="000A77C5" w:rsidP="000A77C5">
            <w:pPr>
              <w:pStyle w:val="Heading2"/>
              <w:contextualSpacing w:val="0"/>
              <w:outlineLvl w:val="1"/>
              <w:rPr>
                <w:color w:val="4D4D4D" w:themeColor="accent6"/>
                <w:sz w:val="22"/>
                <w:szCs w:val="22"/>
              </w:rPr>
            </w:pPr>
            <w:r w:rsidRPr="004B6298">
              <w:rPr>
                <w:color w:val="4D4D4D" w:themeColor="accent6"/>
                <w:sz w:val="22"/>
                <w:szCs w:val="22"/>
              </w:rPr>
              <w:t>High school diploma</w:t>
            </w:r>
          </w:p>
          <w:p w14:paraId="1742A2F6" w14:textId="62312831" w:rsidR="00F61DF9" w:rsidRPr="0011590A" w:rsidRDefault="00C06C6E" w:rsidP="000A77C5">
            <w:pPr>
              <w:pStyle w:val="Heading2"/>
              <w:contextualSpacing w:val="0"/>
              <w:outlineLvl w:val="1"/>
              <w:rPr>
                <w:color w:val="4D4D4D" w:themeColor="accent6"/>
                <w:sz w:val="22"/>
                <w:szCs w:val="22"/>
              </w:rPr>
            </w:pPr>
            <w:r w:rsidRPr="004B6298">
              <w:rPr>
                <w:rStyle w:val="SubtleReference"/>
                <w:sz w:val="22"/>
                <w:szCs w:val="22"/>
              </w:rPr>
              <w:t>Garden Grove High School</w:t>
            </w:r>
          </w:p>
        </w:tc>
      </w:tr>
    </w:tbl>
    <w:sdt>
      <w:sdtPr>
        <w:alias w:val="Skills:"/>
        <w:tag w:val="Skills:"/>
        <w:id w:val="-1392877668"/>
        <w:placeholder>
          <w:docPart w:val="8C9CE62E18074A579AA70B7EA36E2FD1"/>
        </w:placeholder>
        <w:temporary/>
        <w:showingPlcHdr/>
        <w15:appearance w15:val="hidden"/>
      </w:sdtPr>
      <w:sdtEndPr/>
      <w:sdtContent>
        <w:p w14:paraId="2E67C4E1" w14:textId="77777777" w:rsidR="00486277" w:rsidRPr="00CF1A49" w:rsidRDefault="00486277" w:rsidP="00486277">
          <w:pPr>
            <w:pStyle w:val="Heading1"/>
          </w:pPr>
          <w:r w:rsidRPr="0011590A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FBA0436" w14:textId="77777777" w:rsidTr="00CF1A49">
        <w:tc>
          <w:tcPr>
            <w:tcW w:w="4675" w:type="dxa"/>
          </w:tcPr>
          <w:p w14:paraId="5DF8AE33" w14:textId="13B48005" w:rsidR="001E3120" w:rsidRDefault="00BD45EF" w:rsidP="006E1507">
            <w:pPr>
              <w:pStyle w:val="ListBullet"/>
              <w:contextualSpacing w:val="0"/>
            </w:pPr>
            <w:r>
              <w:t>HTML</w:t>
            </w:r>
            <w:r w:rsidR="002850AD">
              <w:t>, CSS, JavaScript</w:t>
            </w:r>
            <w:r w:rsidR="003C5AB4">
              <w:t xml:space="preserve"> languages</w:t>
            </w:r>
          </w:p>
          <w:p w14:paraId="5F18483D" w14:textId="14298523" w:rsidR="00011C83" w:rsidRDefault="00011C83" w:rsidP="006E1507">
            <w:pPr>
              <w:pStyle w:val="ListBullet"/>
              <w:contextualSpacing w:val="0"/>
            </w:pPr>
            <w:r>
              <w:t>Git, GitHub</w:t>
            </w:r>
            <w:r w:rsidR="003C5AB4">
              <w:t xml:space="preserve"> repository</w:t>
            </w:r>
          </w:p>
          <w:p w14:paraId="22CAB849" w14:textId="1842A3BD" w:rsidR="003C5AB4" w:rsidRDefault="003C5AB4" w:rsidP="006E1507">
            <w:pPr>
              <w:pStyle w:val="ListBullet"/>
              <w:contextualSpacing w:val="0"/>
            </w:pPr>
            <w:r>
              <w:t>React</w:t>
            </w:r>
            <w:r w:rsidR="00B94A5D">
              <w:t xml:space="preserve"> </w:t>
            </w:r>
            <w:r>
              <w:t>JS framework</w:t>
            </w:r>
          </w:p>
          <w:p w14:paraId="283FB8CA" w14:textId="242E8EDF" w:rsidR="002850AD" w:rsidRPr="006E1507" w:rsidRDefault="0088413A" w:rsidP="003C5AB4">
            <w:pPr>
              <w:pStyle w:val="ListBullet"/>
              <w:contextualSpacing w:val="0"/>
            </w:pPr>
            <w:r>
              <w:t>Chrome Developer Tools</w:t>
            </w:r>
            <w:r w:rsidR="002850AD">
              <w:t xml:space="preserve"> </w:t>
            </w:r>
          </w:p>
        </w:tc>
        <w:tc>
          <w:tcPr>
            <w:tcW w:w="4675" w:type="dxa"/>
            <w:tcMar>
              <w:left w:w="360" w:type="dxa"/>
            </w:tcMar>
          </w:tcPr>
          <w:p w14:paraId="3F17A171" w14:textId="15621A50" w:rsidR="0088413A" w:rsidRDefault="0088413A" w:rsidP="006E1507">
            <w:pPr>
              <w:pStyle w:val="ListBullet"/>
              <w:contextualSpacing w:val="0"/>
            </w:pPr>
            <w:r>
              <w:t>Problem solving</w:t>
            </w:r>
          </w:p>
          <w:p w14:paraId="788E9ED9" w14:textId="40EF803E" w:rsidR="003C5AB4" w:rsidRDefault="003C5AB4" w:rsidP="006E1507">
            <w:pPr>
              <w:pStyle w:val="ListBullet"/>
              <w:contextualSpacing w:val="0"/>
            </w:pPr>
            <w:r>
              <w:t>Attentiveness to detail</w:t>
            </w:r>
          </w:p>
          <w:p w14:paraId="2FA0E431" w14:textId="64003F70" w:rsidR="003A0632" w:rsidRPr="006E1507" w:rsidRDefault="00947E4C" w:rsidP="006E1507">
            <w:pPr>
              <w:pStyle w:val="ListBullet"/>
              <w:contextualSpacing w:val="0"/>
            </w:pPr>
            <w:r>
              <w:t>Interpersonal communication</w:t>
            </w:r>
          </w:p>
          <w:p w14:paraId="4A5EF83A" w14:textId="3382DC27" w:rsidR="001E3120" w:rsidRPr="006E1507" w:rsidRDefault="00947E4C" w:rsidP="006E1507">
            <w:pPr>
              <w:pStyle w:val="ListBullet"/>
              <w:contextualSpacing w:val="0"/>
            </w:pPr>
            <w:r>
              <w:t xml:space="preserve">Collaboration and </w:t>
            </w:r>
            <w:proofErr w:type="spellStart"/>
            <w:r>
              <w:t>teamwor</w:t>
            </w:r>
            <w:proofErr w:type="spellEnd"/>
          </w:p>
          <w:p w14:paraId="3865AD66" w14:textId="08993A81" w:rsidR="001E3120" w:rsidRPr="006E1507" w:rsidRDefault="001E3120" w:rsidP="0088413A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57364E8A" w14:textId="7971BBD2" w:rsidR="00B51D1B" w:rsidRPr="006E1507" w:rsidRDefault="00B51D1B" w:rsidP="005A6F1B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E25D2" w14:textId="77777777" w:rsidR="00015BA9" w:rsidRDefault="00015BA9" w:rsidP="0068194B">
      <w:r>
        <w:separator/>
      </w:r>
    </w:p>
    <w:p w14:paraId="71EDD482" w14:textId="77777777" w:rsidR="00015BA9" w:rsidRDefault="00015BA9"/>
    <w:p w14:paraId="4BFE7CA8" w14:textId="77777777" w:rsidR="00015BA9" w:rsidRDefault="00015BA9"/>
  </w:endnote>
  <w:endnote w:type="continuationSeparator" w:id="0">
    <w:p w14:paraId="2DA54207" w14:textId="77777777" w:rsidR="00015BA9" w:rsidRDefault="00015BA9" w:rsidP="0068194B">
      <w:r>
        <w:continuationSeparator/>
      </w:r>
    </w:p>
    <w:p w14:paraId="37E2E52E" w14:textId="77777777" w:rsidR="00015BA9" w:rsidRDefault="00015BA9"/>
    <w:p w14:paraId="167ED900" w14:textId="77777777" w:rsidR="00015BA9" w:rsidRDefault="00015B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13904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2FECE" w14:textId="77777777" w:rsidR="00015BA9" w:rsidRDefault="00015BA9" w:rsidP="0068194B">
      <w:r>
        <w:separator/>
      </w:r>
    </w:p>
    <w:p w14:paraId="6965EDE4" w14:textId="77777777" w:rsidR="00015BA9" w:rsidRDefault="00015BA9"/>
    <w:p w14:paraId="0664217E" w14:textId="77777777" w:rsidR="00015BA9" w:rsidRDefault="00015BA9"/>
  </w:footnote>
  <w:footnote w:type="continuationSeparator" w:id="0">
    <w:p w14:paraId="35F32F8F" w14:textId="77777777" w:rsidR="00015BA9" w:rsidRDefault="00015BA9" w:rsidP="0068194B">
      <w:r>
        <w:continuationSeparator/>
      </w:r>
    </w:p>
    <w:p w14:paraId="4D746248" w14:textId="77777777" w:rsidR="00015BA9" w:rsidRDefault="00015BA9"/>
    <w:p w14:paraId="04EB3C20" w14:textId="77777777" w:rsidR="00015BA9" w:rsidRDefault="00015B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D09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DF77C2" wp14:editId="2B0216E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E87F63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DDDDDD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</w:rPr>
    </w:lvl>
  </w:abstractNum>
  <w:abstractNum w:abstractNumId="10" w15:restartNumberingAfterBreak="0">
    <w:nsid w:val="0A07612E"/>
    <w:multiLevelType w:val="hybridMultilevel"/>
    <w:tmpl w:val="C462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DDDDDD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DDDDDD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DDDDDD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DDDDDD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D45A55"/>
    <w:multiLevelType w:val="hybridMultilevel"/>
    <w:tmpl w:val="5138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C5"/>
    <w:rsid w:val="000001EF"/>
    <w:rsid w:val="00007322"/>
    <w:rsid w:val="00007728"/>
    <w:rsid w:val="00011C83"/>
    <w:rsid w:val="00014626"/>
    <w:rsid w:val="00015B0F"/>
    <w:rsid w:val="00015BA9"/>
    <w:rsid w:val="0001706F"/>
    <w:rsid w:val="00022EB2"/>
    <w:rsid w:val="00024584"/>
    <w:rsid w:val="00024730"/>
    <w:rsid w:val="00026FB5"/>
    <w:rsid w:val="00050F23"/>
    <w:rsid w:val="000519B4"/>
    <w:rsid w:val="00055E95"/>
    <w:rsid w:val="0007021F"/>
    <w:rsid w:val="00084D7C"/>
    <w:rsid w:val="00093CF6"/>
    <w:rsid w:val="000A77C5"/>
    <w:rsid w:val="000A7A03"/>
    <w:rsid w:val="000B2BA5"/>
    <w:rsid w:val="000B6476"/>
    <w:rsid w:val="000C022D"/>
    <w:rsid w:val="000F2F8C"/>
    <w:rsid w:val="0010006E"/>
    <w:rsid w:val="001045A8"/>
    <w:rsid w:val="00112F9E"/>
    <w:rsid w:val="00114A91"/>
    <w:rsid w:val="0011590A"/>
    <w:rsid w:val="00130FED"/>
    <w:rsid w:val="001427E1"/>
    <w:rsid w:val="0015462D"/>
    <w:rsid w:val="001628F2"/>
    <w:rsid w:val="00163321"/>
    <w:rsid w:val="00163668"/>
    <w:rsid w:val="00163D7F"/>
    <w:rsid w:val="00171566"/>
    <w:rsid w:val="00174676"/>
    <w:rsid w:val="001755A8"/>
    <w:rsid w:val="00184014"/>
    <w:rsid w:val="00185198"/>
    <w:rsid w:val="00192008"/>
    <w:rsid w:val="001C0E68"/>
    <w:rsid w:val="001C4B6F"/>
    <w:rsid w:val="001D0BF1"/>
    <w:rsid w:val="001E3120"/>
    <w:rsid w:val="001E36DF"/>
    <w:rsid w:val="001E4FEB"/>
    <w:rsid w:val="001E7E0C"/>
    <w:rsid w:val="001F0BB0"/>
    <w:rsid w:val="001F4E6D"/>
    <w:rsid w:val="001F6140"/>
    <w:rsid w:val="002006A2"/>
    <w:rsid w:val="00203573"/>
    <w:rsid w:val="0020597D"/>
    <w:rsid w:val="00207F43"/>
    <w:rsid w:val="00212597"/>
    <w:rsid w:val="00213B4C"/>
    <w:rsid w:val="002169E7"/>
    <w:rsid w:val="002253B0"/>
    <w:rsid w:val="00236D54"/>
    <w:rsid w:val="00241D8C"/>
    <w:rsid w:val="00241FDB"/>
    <w:rsid w:val="00244CFE"/>
    <w:rsid w:val="0024720C"/>
    <w:rsid w:val="00255A2C"/>
    <w:rsid w:val="002617AE"/>
    <w:rsid w:val="002638D0"/>
    <w:rsid w:val="002647D3"/>
    <w:rsid w:val="00267466"/>
    <w:rsid w:val="00275EAE"/>
    <w:rsid w:val="002850AD"/>
    <w:rsid w:val="00294998"/>
    <w:rsid w:val="00297F18"/>
    <w:rsid w:val="002A1945"/>
    <w:rsid w:val="002B2958"/>
    <w:rsid w:val="002B3FC8"/>
    <w:rsid w:val="002C0424"/>
    <w:rsid w:val="002D23C5"/>
    <w:rsid w:val="002D6137"/>
    <w:rsid w:val="002E7E61"/>
    <w:rsid w:val="002F05E5"/>
    <w:rsid w:val="002F254D"/>
    <w:rsid w:val="002F30E4"/>
    <w:rsid w:val="0030295C"/>
    <w:rsid w:val="00307140"/>
    <w:rsid w:val="0031124E"/>
    <w:rsid w:val="00316DFF"/>
    <w:rsid w:val="00325B57"/>
    <w:rsid w:val="00336056"/>
    <w:rsid w:val="00343E04"/>
    <w:rsid w:val="003544E1"/>
    <w:rsid w:val="00366398"/>
    <w:rsid w:val="003A0632"/>
    <w:rsid w:val="003A30E5"/>
    <w:rsid w:val="003A6ADF"/>
    <w:rsid w:val="003B2165"/>
    <w:rsid w:val="003B5928"/>
    <w:rsid w:val="003C5AB4"/>
    <w:rsid w:val="003D380F"/>
    <w:rsid w:val="003E160D"/>
    <w:rsid w:val="003F1D5F"/>
    <w:rsid w:val="00405128"/>
    <w:rsid w:val="00406CFF"/>
    <w:rsid w:val="00406E5D"/>
    <w:rsid w:val="00416B25"/>
    <w:rsid w:val="00420592"/>
    <w:rsid w:val="004319E0"/>
    <w:rsid w:val="00437E8C"/>
    <w:rsid w:val="00440225"/>
    <w:rsid w:val="0044356D"/>
    <w:rsid w:val="004515CF"/>
    <w:rsid w:val="00470C2B"/>
    <w:rsid w:val="004726BC"/>
    <w:rsid w:val="00474105"/>
    <w:rsid w:val="00480E6E"/>
    <w:rsid w:val="00486277"/>
    <w:rsid w:val="004902A3"/>
    <w:rsid w:val="00494CF6"/>
    <w:rsid w:val="00495F8D"/>
    <w:rsid w:val="004A1FAE"/>
    <w:rsid w:val="004A32FF"/>
    <w:rsid w:val="004B06EB"/>
    <w:rsid w:val="004B6298"/>
    <w:rsid w:val="004B6AD0"/>
    <w:rsid w:val="004C2D5D"/>
    <w:rsid w:val="004C33E1"/>
    <w:rsid w:val="004E01EB"/>
    <w:rsid w:val="004E1445"/>
    <w:rsid w:val="004E2794"/>
    <w:rsid w:val="004F4FA3"/>
    <w:rsid w:val="00510392"/>
    <w:rsid w:val="00513E2A"/>
    <w:rsid w:val="005255BC"/>
    <w:rsid w:val="0054128A"/>
    <w:rsid w:val="00560CA7"/>
    <w:rsid w:val="00566A35"/>
    <w:rsid w:val="0056701E"/>
    <w:rsid w:val="00571C33"/>
    <w:rsid w:val="005740D7"/>
    <w:rsid w:val="005A0F26"/>
    <w:rsid w:val="005A1B10"/>
    <w:rsid w:val="005A6850"/>
    <w:rsid w:val="005A6F1B"/>
    <w:rsid w:val="005A7FFA"/>
    <w:rsid w:val="005B081B"/>
    <w:rsid w:val="005B1B1B"/>
    <w:rsid w:val="005B6FB5"/>
    <w:rsid w:val="005C5932"/>
    <w:rsid w:val="005C6DE7"/>
    <w:rsid w:val="005D3CA7"/>
    <w:rsid w:val="005D4CC1"/>
    <w:rsid w:val="005D6196"/>
    <w:rsid w:val="005E7F45"/>
    <w:rsid w:val="005F44EC"/>
    <w:rsid w:val="005F4B91"/>
    <w:rsid w:val="005F55D2"/>
    <w:rsid w:val="0061698D"/>
    <w:rsid w:val="0062312F"/>
    <w:rsid w:val="00625F2C"/>
    <w:rsid w:val="00632235"/>
    <w:rsid w:val="006618E9"/>
    <w:rsid w:val="0068194B"/>
    <w:rsid w:val="00691B6C"/>
    <w:rsid w:val="00692703"/>
    <w:rsid w:val="006A1962"/>
    <w:rsid w:val="006B2658"/>
    <w:rsid w:val="006B3DBB"/>
    <w:rsid w:val="006B5D48"/>
    <w:rsid w:val="006B7D7B"/>
    <w:rsid w:val="006C08D8"/>
    <w:rsid w:val="006C1A5E"/>
    <w:rsid w:val="006D65FA"/>
    <w:rsid w:val="006E0B85"/>
    <w:rsid w:val="006E1507"/>
    <w:rsid w:val="006F61BD"/>
    <w:rsid w:val="006F65AF"/>
    <w:rsid w:val="006F7444"/>
    <w:rsid w:val="00712D8B"/>
    <w:rsid w:val="00714644"/>
    <w:rsid w:val="00714BB8"/>
    <w:rsid w:val="007273B7"/>
    <w:rsid w:val="00733E0A"/>
    <w:rsid w:val="0073665E"/>
    <w:rsid w:val="0074403D"/>
    <w:rsid w:val="00746D44"/>
    <w:rsid w:val="007538DC"/>
    <w:rsid w:val="007561AA"/>
    <w:rsid w:val="00757803"/>
    <w:rsid w:val="00763FB6"/>
    <w:rsid w:val="0079206B"/>
    <w:rsid w:val="00796076"/>
    <w:rsid w:val="007A7CB8"/>
    <w:rsid w:val="007C0566"/>
    <w:rsid w:val="007C606B"/>
    <w:rsid w:val="007E6A61"/>
    <w:rsid w:val="007F2845"/>
    <w:rsid w:val="00801140"/>
    <w:rsid w:val="00803404"/>
    <w:rsid w:val="008222F9"/>
    <w:rsid w:val="00823BEE"/>
    <w:rsid w:val="00834955"/>
    <w:rsid w:val="00855B59"/>
    <w:rsid w:val="00860461"/>
    <w:rsid w:val="0086487C"/>
    <w:rsid w:val="00870B20"/>
    <w:rsid w:val="00875080"/>
    <w:rsid w:val="008829F8"/>
    <w:rsid w:val="0088413A"/>
    <w:rsid w:val="00885897"/>
    <w:rsid w:val="00890783"/>
    <w:rsid w:val="008A6538"/>
    <w:rsid w:val="008A7E0D"/>
    <w:rsid w:val="008B13A5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7E4C"/>
    <w:rsid w:val="009510E7"/>
    <w:rsid w:val="009513F4"/>
    <w:rsid w:val="00952C89"/>
    <w:rsid w:val="009571D8"/>
    <w:rsid w:val="009650EA"/>
    <w:rsid w:val="009658EE"/>
    <w:rsid w:val="0097790C"/>
    <w:rsid w:val="0098506E"/>
    <w:rsid w:val="009A44CE"/>
    <w:rsid w:val="009A48D0"/>
    <w:rsid w:val="009C4DFC"/>
    <w:rsid w:val="009C5B93"/>
    <w:rsid w:val="009D44F8"/>
    <w:rsid w:val="009E3160"/>
    <w:rsid w:val="009E590A"/>
    <w:rsid w:val="009F07C5"/>
    <w:rsid w:val="009F220C"/>
    <w:rsid w:val="009F3B05"/>
    <w:rsid w:val="009F4931"/>
    <w:rsid w:val="00A0393F"/>
    <w:rsid w:val="00A14534"/>
    <w:rsid w:val="00A153D8"/>
    <w:rsid w:val="00A16DAA"/>
    <w:rsid w:val="00A17842"/>
    <w:rsid w:val="00A24162"/>
    <w:rsid w:val="00A25023"/>
    <w:rsid w:val="00A26220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06CE"/>
    <w:rsid w:val="00A93A5D"/>
    <w:rsid w:val="00AB2C8C"/>
    <w:rsid w:val="00AB32F8"/>
    <w:rsid w:val="00AB610B"/>
    <w:rsid w:val="00AC672F"/>
    <w:rsid w:val="00AD26B4"/>
    <w:rsid w:val="00AD360E"/>
    <w:rsid w:val="00AD40FB"/>
    <w:rsid w:val="00AD782D"/>
    <w:rsid w:val="00AE7650"/>
    <w:rsid w:val="00AF1CEC"/>
    <w:rsid w:val="00AF3365"/>
    <w:rsid w:val="00B0189E"/>
    <w:rsid w:val="00B10EBE"/>
    <w:rsid w:val="00B236F1"/>
    <w:rsid w:val="00B3051F"/>
    <w:rsid w:val="00B42DC1"/>
    <w:rsid w:val="00B47FFD"/>
    <w:rsid w:val="00B50F99"/>
    <w:rsid w:val="00B51D1B"/>
    <w:rsid w:val="00B540F4"/>
    <w:rsid w:val="00B57F3E"/>
    <w:rsid w:val="00B60FD0"/>
    <w:rsid w:val="00B622DF"/>
    <w:rsid w:val="00B628CD"/>
    <w:rsid w:val="00B6332A"/>
    <w:rsid w:val="00B81760"/>
    <w:rsid w:val="00B8494C"/>
    <w:rsid w:val="00B87B40"/>
    <w:rsid w:val="00B94A5D"/>
    <w:rsid w:val="00BA0D22"/>
    <w:rsid w:val="00BA1546"/>
    <w:rsid w:val="00BB4E51"/>
    <w:rsid w:val="00BD431F"/>
    <w:rsid w:val="00BD45EF"/>
    <w:rsid w:val="00BD7495"/>
    <w:rsid w:val="00BE423E"/>
    <w:rsid w:val="00BE7C43"/>
    <w:rsid w:val="00BF3E22"/>
    <w:rsid w:val="00BF61AC"/>
    <w:rsid w:val="00C01CC9"/>
    <w:rsid w:val="00C06C6E"/>
    <w:rsid w:val="00C213A9"/>
    <w:rsid w:val="00C427A8"/>
    <w:rsid w:val="00C47FA6"/>
    <w:rsid w:val="00C557F9"/>
    <w:rsid w:val="00C57FC6"/>
    <w:rsid w:val="00C661FC"/>
    <w:rsid w:val="00C66A7D"/>
    <w:rsid w:val="00C6766A"/>
    <w:rsid w:val="00C70C58"/>
    <w:rsid w:val="00C74E21"/>
    <w:rsid w:val="00C779DA"/>
    <w:rsid w:val="00C814F7"/>
    <w:rsid w:val="00C86283"/>
    <w:rsid w:val="00C978C1"/>
    <w:rsid w:val="00CA3D1A"/>
    <w:rsid w:val="00CA4B4D"/>
    <w:rsid w:val="00CB35C3"/>
    <w:rsid w:val="00CD323D"/>
    <w:rsid w:val="00CE4030"/>
    <w:rsid w:val="00CE64B3"/>
    <w:rsid w:val="00CF19A7"/>
    <w:rsid w:val="00CF1A49"/>
    <w:rsid w:val="00D0630C"/>
    <w:rsid w:val="00D243A9"/>
    <w:rsid w:val="00D305E5"/>
    <w:rsid w:val="00D37CD3"/>
    <w:rsid w:val="00D66A52"/>
    <w:rsid w:val="00D66EFA"/>
    <w:rsid w:val="00D72A2D"/>
    <w:rsid w:val="00D72E9F"/>
    <w:rsid w:val="00D9521A"/>
    <w:rsid w:val="00DA0D57"/>
    <w:rsid w:val="00DA3914"/>
    <w:rsid w:val="00DA59AA"/>
    <w:rsid w:val="00DB54A8"/>
    <w:rsid w:val="00DB6915"/>
    <w:rsid w:val="00DB7E1E"/>
    <w:rsid w:val="00DC1B78"/>
    <w:rsid w:val="00DC2A2F"/>
    <w:rsid w:val="00DC600B"/>
    <w:rsid w:val="00DE0FAA"/>
    <w:rsid w:val="00DE136D"/>
    <w:rsid w:val="00DE6534"/>
    <w:rsid w:val="00DF2B4A"/>
    <w:rsid w:val="00DF33F4"/>
    <w:rsid w:val="00DF4D6C"/>
    <w:rsid w:val="00DF5A43"/>
    <w:rsid w:val="00E01923"/>
    <w:rsid w:val="00E12507"/>
    <w:rsid w:val="00E14498"/>
    <w:rsid w:val="00E2397A"/>
    <w:rsid w:val="00E254DB"/>
    <w:rsid w:val="00E300FC"/>
    <w:rsid w:val="00E362DB"/>
    <w:rsid w:val="00E4450E"/>
    <w:rsid w:val="00E5632B"/>
    <w:rsid w:val="00E676BE"/>
    <w:rsid w:val="00E70240"/>
    <w:rsid w:val="00E71E6B"/>
    <w:rsid w:val="00E81CC5"/>
    <w:rsid w:val="00E85A87"/>
    <w:rsid w:val="00E85B4A"/>
    <w:rsid w:val="00E9528E"/>
    <w:rsid w:val="00EA5099"/>
    <w:rsid w:val="00EA5C55"/>
    <w:rsid w:val="00EC1351"/>
    <w:rsid w:val="00EC4CBF"/>
    <w:rsid w:val="00EE141B"/>
    <w:rsid w:val="00EE2CA8"/>
    <w:rsid w:val="00EE45FB"/>
    <w:rsid w:val="00EF17E8"/>
    <w:rsid w:val="00EF51D9"/>
    <w:rsid w:val="00F130DD"/>
    <w:rsid w:val="00F22550"/>
    <w:rsid w:val="00F22AD0"/>
    <w:rsid w:val="00F24884"/>
    <w:rsid w:val="00F40F2F"/>
    <w:rsid w:val="00F418C8"/>
    <w:rsid w:val="00F476C4"/>
    <w:rsid w:val="00F61DF9"/>
    <w:rsid w:val="00F81960"/>
    <w:rsid w:val="00F81D51"/>
    <w:rsid w:val="00F82424"/>
    <w:rsid w:val="00F8769D"/>
    <w:rsid w:val="00F876B1"/>
    <w:rsid w:val="00F9350C"/>
    <w:rsid w:val="00F94EB5"/>
    <w:rsid w:val="00F9624D"/>
    <w:rsid w:val="00FA694F"/>
    <w:rsid w:val="00FB31C1"/>
    <w:rsid w:val="00FB58F2"/>
    <w:rsid w:val="00FC6AEA"/>
    <w:rsid w:val="00FD3D13"/>
    <w:rsid w:val="00FE55A2"/>
    <w:rsid w:val="00FF329C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EA2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6E6E6E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6E6E6E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000000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DDDDDD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DDDDDD" w:themeColor="accent1" w:shadow="1" w:frame="1"/>
        <w:left w:val="single" w:sz="2" w:space="10" w:color="DDDDDD" w:themeColor="accent1" w:shadow="1" w:frame="1"/>
        <w:bottom w:val="single" w:sz="2" w:space="10" w:color="DDDDDD" w:themeColor="accent1" w:shadow="1" w:frame="1"/>
        <w:right w:val="single" w:sz="2" w:space="10" w:color="DDDDDD" w:themeColor="accent1" w:shadow="1" w:frame="1"/>
      </w:pBdr>
      <w:ind w:left="1152" w:right="1152"/>
    </w:pPr>
    <w:rPr>
      <w:rFonts w:eastAsiaTheme="minorEastAsia"/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6E6E6E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DDDDD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na\AppData\Local\Microsoft\Office\16.0\DTS\en-US%7bC86695E7-BB57-4101-9F60-DA5360F03214%7d\%7b30DFE4B9-B3DB-4E17-8FA6-80323CB2060E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8D1FE3179E404EA3C716634F1D4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1E594-D23D-4BFA-B36C-27BEE0DB5760}"/>
      </w:docPartPr>
      <w:docPartBody>
        <w:p w:rsidR="007372D3" w:rsidRDefault="007B13B6">
          <w:pPr>
            <w:pStyle w:val="BD8D1FE3179E404EA3C716634F1D4270"/>
          </w:pPr>
          <w:r w:rsidRPr="00CF1A49">
            <w:t>·</w:t>
          </w:r>
        </w:p>
      </w:docPartBody>
    </w:docPart>
    <w:docPart>
      <w:docPartPr>
        <w:name w:val="F10608536E444FB5B134B30A2F583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CFB43-6566-41D3-9695-589097A5DD70}"/>
      </w:docPartPr>
      <w:docPartBody>
        <w:p w:rsidR="007372D3" w:rsidRDefault="007B13B6">
          <w:pPr>
            <w:pStyle w:val="F10608536E444FB5B134B30A2F583F9F"/>
          </w:pPr>
          <w:r w:rsidRPr="00CF1A49">
            <w:t>·</w:t>
          </w:r>
        </w:p>
      </w:docPartBody>
    </w:docPart>
    <w:docPart>
      <w:docPartPr>
        <w:name w:val="D0A29BAC5FFD465FAC99D959419C9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28F23-058E-49AE-8A38-DF3B372A8BAF}"/>
      </w:docPartPr>
      <w:docPartBody>
        <w:p w:rsidR="007372D3" w:rsidRDefault="007B13B6">
          <w:pPr>
            <w:pStyle w:val="D0A29BAC5FFD465FAC99D959419C9965"/>
          </w:pPr>
          <w:r w:rsidRPr="00CF1A49">
            <w:t>Experience</w:t>
          </w:r>
        </w:p>
      </w:docPartBody>
    </w:docPart>
    <w:docPart>
      <w:docPartPr>
        <w:name w:val="91AF2FB3BE7246048276656164FBA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69358-F927-4882-B991-EBC21F690E24}"/>
      </w:docPartPr>
      <w:docPartBody>
        <w:p w:rsidR="007372D3" w:rsidRDefault="007B13B6">
          <w:pPr>
            <w:pStyle w:val="91AF2FB3BE7246048276656164FBA02D"/>
          </w:pPr>
          <w:r w:rsidRPr="00CF1A49">
            <w:t>Education</w:t>
          </w:r>
        </w:p>
      </w:docPartBody>
    </w:docPart>
    <w:docPart>
      <w:docPartPr>
        <w:name w:val="8C9CE62E18074A579AA70B7EA36E2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C10D0-5807-4C6D-955E-BD370CA73662}"/>
      </w:docPartPr>
      <w:docPartBody>
        <w:p w:rsidR="007372D3" w:rsidRDefault="007B13B6">
          <w:pPr>
            <w:pStyle w:val="8C9CE62E18074A579AA70B7EA36E2FD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B6"/>
    <w:rsid w:val="001E2792"/>
    <w:rsid w:val="003660DB"/>
    <w:rsid w:val="007372D3"/>
    <w:rsid w:val="007B13B6"/>
    <w:rsid w:val="00862634"/>
    <w:rsid w:val="008847FC"/>
    <w:rsid w:val="00B569D7"/>
    <w:rsid w:val="00C2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D8D1FE3179E404EA3C716634F1D4270">
    <w:name w:val="BD8D1FE3179E404EA3C716634F1D4270"/>
  </w:style>
  <w:style w:type="paragraph" w:customStyle="1" w:styleId="F10608536E444FB5B134B30A2F583F9F">
    <w:name w:val="F10608536E444FB5B134B30A2F583F9F"/>
  </w:style>
  <w:style w:type="paragraph" w:customStyle="1" w:styleId="D0A29BAC5FFD465FAC99D959419C9965">
    <w:name w:val="D0A29BAC5FFD465FAC99D959419C996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1AF2FB3BE7246048276656164FBA02D">
    <w:name w:val="91AF2FB3BE7246048276656164FBA02D"/>
  </w:style>
  <w:style w:type="paragraph" w:customStyle="1" w:styleId="8C9CE62E18074A579AA70B7EA36E2FD1">
    <w:name w:val="8C9CE62E18074A579AA70B7EA36E2FD1"/>
  </w:style>
  <w:style w:type="paragraph" w:customStyle="1" w:styleId="3BDFA26B36E6BE4FAD4912AB34E56DE7">
    <w:name w:val="3BDFA26B36E6BE4FAD4912AB34E56DE7"/>
    <w:rsid w:val="00862634"/>
    <w:pPr>
      <w:spacing w:after="0" w:line="240" w:lineRule="auto"/>
    </w:pPr>
    <w:rPr>
      <w:sz w:val="24"/>
      <w:szCs w:val="24"/>
    </w:rPr>
  </w:style>
  <w:style w:type="paragraph" w:customStyle="1" w:styleId="AA5DC9B665CC054CA2A45E0B7773DC24">
    <w:name w:val="AA5DC9B665CC054CA2A45E0B7773DC24"/>
    <w:rsid w:val="00862634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C:\Users\Dianna\AppData\Local\Microsoft\Office\16.0\DTS\en-US{C86695E7-BB57-4101-9F60-DA5360F03214}\{30DFE4B9-B3DB-4E17-8FA6-80323CB2060E}tf16402488_win32.dotx</Template>
  <TotalTime>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2022-02-27T05:27:00Z</dcterms:created>
  <dcterms:modified xsi:type="dcterms:W3CDTF">2022-02-27T05:31:00Z</dcterms:modified>
  <cp:category/>
</cp:coreProperties>
</file>